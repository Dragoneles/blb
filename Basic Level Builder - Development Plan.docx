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447" w:rsidRPr="00A5001A" w:rsidRDefault="00B62277" w:rsidP="009C1447">
      <w:pPr>
        <w:pStyle w:val="Title"/>
        <w:spacing w:after="1440"/>
      </w:pPr>
      <w:r>
        <w:t>Basic Level Builder</w:t>
      </w:r>
    </w:p>
    <w:p w:rsidR="00EA31BD" w:rsidRDefault="00095E36" w:rsidP="00B62277">
      <w:pPr>
        <w:pStyle w:val="Heading1"/>
      </w:pPr>
      <w:r>
        <w:t>Development Plan</w:t>
      </w:r>
    </w:p>
    <w:p w:rsidR="002404CD" w:rsidRDefault="00CA17E1" w:rsidP="00CA17E1">
      <w:pPr>
        <w:pStyle w:val="Heading2"/>
      </w:pPr>
      <w:r>
        <w:t>Sprint 1 (29 May – 7 June)</w:t>
      </w:r>
    </w:p>
    <w:p w:rsidR="00501405" w:rsidRDefault="00501405" w:rsidP="00501405">
      <w:pPr>
        <w:pStyle w:val="ListParagraph"/>
        <w:numPr>
          <w:ilvl w:val="0"/>
          <w:numId w:val="10"/>
        </w:numPr>
      </w:pPr>
      <w:r>
        <w:t>Vertical slice:</w:t>
      </w:r>
    </w:p>
    <w:p w:rsidR="009E6989" w:rsidRDefault="009E6989" w:rsidP="009E6989">
      <w:pPr>
        <w:pStyle w:val="ListParagraph"/>
        <w:numPr>
          <w:ilvl w:val="1"/>
          <w:numId w:val="10"/>
        </w:numPr>
      </w:pPr>
      <w:r>
        <w:t>The Game</w:t>
      </w:r>
    </w:p>
    <w:p w:rsidR="009E6989" w:rsidRDefault="009E6989" w:rsidP="009E6989">
      <w:pPr>
        <w:pStyle w:val="ListParagraph"/>
        <w:numPr>
          <w:ilvl w:val="2"/>
          <w:numId w:val="10"/>
        </w:numPr>
      </w:pPr>
      <w:r>
        <w:t>All functionality listed below</w:t>
      </w:r>
    </w:p>
    <w:p w:rsidR="009E6989" w:rsidRDefault="009E6989" w:rsidP="009E6989">
      <w:pPr>
        <w:pStyle w:val="ListParagraph"/>
        <w:numPr>
          <w:ilvl w:val="1"/>
          <w:numId w:val="10"/>
        </w:numPr>
      </w:pPr>
      <w:r>
        <w:t>The Editor</w:t>
      </w:r>
    </w:p>
    <w:p w:rsidR="00503E64" w:rsidRDefault="00503E64" w:rsidP="009E6989">
      <w:pPr>
        <w:pStyle w:val="ListParagraph"/>
        <w:numPr>
          <w:ilvl w:val="2"/>
          <w:numId w:val="10"/>
        </w:numPr>
      </w:pPr>
      <w:r>
        <w:t>Level Window</w:t>
      </w:r>
    </w:p>
    <w:p w:rsidR="00503E64" w:rsidRDefault="00503E64" w:rsidP="009E6989">
      <w:pPr>
        <w:pStyle w:val="ListParagraph"/>
        <w:numPr>
          <w:ilvl w:val="3"/>
          <w:numId w:val="10"/>
        </w:numPr>
      </w:pPr>
      <w:r>
        <w:t>The window itself</w:t>
      </w:r>
    </w:p>
    <w:p w:rsidR="00501405" w:rsidRDefault="00501405" w:rsidP="009E6989">
      <w:pPr>
        <w:pStyle w:val="ListParagraph"/>
        <w:numPr>
          <w:ilvl w:val="2"/>
          <w:numId w:val="10"/>
        </w:numPr>
      </w:pPr>
      <w:r>
        <w:t>Tool Palette</w:t>
      </w:r>
    </w:p>
    <w:p w:rsidR="00503E64" w:rsidRDefault="00503E64" w:rsidP="009E6989">
      <w:pPr>
        <w:pStyle w:val="ListParagraph"/>
        <w:numPr>
          <w:ilvl w:val="3"/>
          <w:numId w:val="10"/>
        </w:numPr>
      </w:pPr>
      <w:r>
        <w:t>Palette window</w:t>
      </w:r>
    </w:p>
    <w:p w:rsidR="00501405" w:rsidRDefault="00501405" w:rsidP="009E6989">
      <w:pPr>
        <w:pStyle w:val="ListParagraph"/>
        <w:numPr>
          <w:ilvl w:val="3"/>
          <w:numId w:val="10"/>
        </w:numPr>
      </w:pPr>
      <w:r>
        <w:t xml:space="preserve">Tools </w:t>
      </w:r>
    </w:p>
    <w:p w:rsidR="00501405" w:rsidRDefault="00501405" w:rsidP="009E6989">
      <w:pPr>
        <w:pStyle w:val="ListParagraph"/>
        <w:numPr>
          <w:ilvl w:val="4"/>
          <w:numId w:val="10"/>
        </w:numPr>
      </w:pPr>
      <w:r>
        <w:t>Brush</w:t>
      </w:r>
    </w:p>
    <w:p w:rsidR="00501405" w:rsidRDefault="00501405" w:rsidP="009E6989">
      <w:pPr>
        <w:pStyle w:val="ListParagraph"/>
        <w:numPr>
          <w:ilvl w:val="2"/>
          <w:numId w:val="10"/>
        </w:numPr>
      </w:pPr>
      <w:r>
        <w:t>Tile Palette</w:t>
      </w:r>
    </w:p>
    <w:p w:rsidR="00503E64" w:rsidRDefault="00503E64" w:rsidP="009E6989">
      <w:pPr>
        <w:pStyle w:val="ListParagraph"/>
        <w:numPr>
          <w:ilvl w:val="3"/>
          <w:numId w:val="10"/>
        </w:numPr>
      </w:pPr>
      <w:r>
        <w:t>Palette window</w:t>
      </w:r>
    </w:p>
    <w:p w:rsidR="00501405" w:rsidRDefault="00501405" w:rsidP="009E6989">
      <w:pPr>
        <w:pStyle w:val="ListParagraph"/>
        <w:numPr>
          <w:ilvl w:val="3"/>
          <w:numId w:val="10"/>
        </w:numPr>
      </w:pPr>
      <w:r>
        <w:t>Tiles</w:t>
      </w:r>
    </w:p>
    <w:p w:rsidR="00501405" w:rsidRDefault="00501405" w:rsidP="009E6989">
      <w:pPr>
        <w:pStyle w:val="ListParagraph"/>
        <w:numPr>
          <w:ilvl w:val="4"/>
          <w:numId w:val="10"/>
        </w:numPr>
      </w:pPr>
      <w:r>
        <w:t>Empty</w:t>
      </w:r>
    </w:p>
    <w:p w:rsidR="00501405" w:rsidRDefault="00501405" w:rsidP="009E6989">
      <w:pPr>
        <w:pStyle w:val="ListParagraph"/>
        <w:numPr>
          <w:ilvl w:val="4"/>
          <w:numId w:val="10"/>
        </w:numPr>
      </w:pPr>
      <w:r>
        <w:t>Solid</w:t>
      </w:r>
    </w:p>
    <w:p w:rsidR="00501405" w:rsidRDefault="00501405" w:rsidP="009E6989">
      <w:pPr>
        <w:pStyle w:val="ListParagraph"/>
        <w:numPr>
          <w:ilvl w:val="4"/>
          <w:numId w:val="10"/>
        </w:numPr>
      </w:pPr>
      <w:r>
        <w:t>Deadly</w:t>
      </w:r>
    </w:p>
    <w:p w:rsidR="00501405" w:rsidRDefault="00501405" w:rsidP="009E6989">
      <w:pPr>
        <w:pStyle w:val="ListParagraph"/>
        <w:numPr>
          <w:ilvl w:val="4"/>
          <w:numId w:val="10"/>
        </w:numPr>
      </w:pPr>
      <w:r>
        <w:t>Start</w:t>
      </w:r>
    </w:p>
    <w:p w:rsidR="00501405" w:rsidRDefault="00501405" w:rsidP="009E6989">
      <w:pPr>
        <w:pStyle w:val="ListParagraph"/>
        <w:numPr>
          <w:ilvl w:val="4"/>
          <w:numId w:val="10"/>
        </w:numPr>
      </w:pPr>
      <w:r>
        <w:t>Goal</w:t>
      </w:r>
    </w:p>
    <w:p w:rsidR="00501405" w:rsidRDefault="00501405" w:rsidP="009E6989">
      <w:pPr>
        <w:pStyle w:val="ListParagraph"/>
        <w:numPr>
          <w:ilvl w:val="2"/>
          <w:numId w:val="10"/>
        </w:numPr>
      </w:pPr>
      <w:r>
        <w:t>Other Editor Functions</w:t>
      </w:r>
    </w:p>
    <w:p w:rsidR="00501405" w:rsidRPr="00CA17E1" w:rsidRDefault="00501405" w:rsidP="009E6989">
      <w:pPr>
        <w:pStyle w:val="ListParagraph"/>
        <w:numPr>
          <w:ilvl w:val="3"/>
          <w:numId w:val="10"/>
        </w:numPr>
      </w:pPr>
      <w:r>
        <w:t>Play mode switching</w:t>
      </w:r>
    </w:p>
    <w:p w:rsidR="00CA17E1" w:rsidRDefault="00CA17E1" w:rsidP="00CA17E1">
      <w:pPr>
        <w:pStyle w:val="Heading2"/>
      </w:pPr>
      <w:r>
        <w:t xml:space="preserve">Sprint 2 (10 June – </w:t>
      </w:r>
      <w:r w:rsidR="00736395">
        <w:t>21</w:t>
      </w:r>
      <w:r>
        <w:t xml:space="preserve"> June)</w:t>
      </w:r>
    </w:p>
    <w:p w:rsidR="00CA17E1" w:rsidRDefault="00501405" w:rsidP="00501405">
      <w:pPr>
        <w:pStyle w:val="ListParagraph"/>
        <w:numPr>
          <w:ilvl w:val="0"/>
          <w:numId w:val="10"/>
        </w:numPr>
      </w:pPr>
      <w:r>
        <w:t>Feature complete:</w:t>
      </w:r>
    </w:p>
    <w:p w:rsidR="00100880" w:rsidRDefault="00100880" w:rsidP="00100880">
      <w:pPr>
        <w:pStyle w:val="ListParagraph"/>
        <w:numPr>
          <w:ilvl w:val="1"/>
          <w:numId w:val="10"/>
        </w:numPr>
      </w:pPr>
      <w:r>
        <w:t>The Game</w:t>
      </w:r>
    </w:p>
    <w:p w:rsidR="00100880" w:rsidRDefault="00100880" w:rsidP="00100880">
      <w:pPr>
        <w:pStyle w:val="ListParagraph"/>
        <w:numPr>
          <w:ilvl w:val="2"/>
          <w:numId w:val="10"/>
        </w:numPr>
      </w:pPr>
      <w:r>
        <w:t>All functionality added below</w:t>
      </w:r>
    </w:p>
    <w:p w:rsidR="00AF0637" w:rsidRDefault="00100880" w:rsidP="00AF0637">
      <w:pPr>
        <w:pStyle w:val="ListParagraph"/>
        <w:numPr>
          <w:ilvl w:val="1"/>
          <w:numId w:val="10"/>
        </w:numPr>
      </w:pPr>
      <w:r>
        <w:t>The Editor</w:t>
      </w:r>
    </w:p>
    <w:p w:rsidR="00100880" w:rsidRDefault="00100880" w:rsidP="00100880">
      <w:pPr>
        <w:pStyle w:val="ListParagraph"/>
        <w:numPr>
          <w:ilvl w:val="2"/>
          <w:numId w:val="10"/>
        </w:numPr>
      </w:pPr>
      <w:r>
        <w:t>Tool Palette</w:t>
      </w:r>
    </w:p>
    <w:p w:rsidR="00501405" w:rsidRDefault="00501405" w:rsidP="00100880">
      <w:pPr>
        <w:pStyle w:val="ListParagraph"/>
        <w:numPr>
          <w:ilvl w:val="3"/>
          <w:numId w:val="10"/>
        </w:numPr>
      </w:pPr>
      <w:r>
        <w:t>Tools</w:t>
      </w:r>
    </w:p>
    <w:p w:rsidR="00501405" w:rsidRDefault="00501405" w:rsidP="00100880">
      <w:pPr>
        <w:pStyle w:val="ListParagraph"/>
        <w:numPr>
          <w:ilvl w:val="4"/>
          <w:numId w:val="10"/>
        </w:numPr>
      </w:pPr>
      <w:r>
        <w:t>Box</w:t>
      </w:r>
    </w:p>
    <w:p w:rsidR="00501405" w:rsidRDefault="00501405" w:rsidP="00100880">
      <w:pPr>
        <w:pStyle w:val="ListParagraph"/>
        <w:numPr>
          <w:ilvl w:val="4"/>
          <w:numId w:val="10"/>
        </w:numPr>
      </w:pPr>
      <w:r>
        <w:t>Eyedropper</w:t>
      </w:r>
    </w:p>
    <w:p w:rsidR="00501405" w:rsidRDefault="00501405" w:rsidP="00100880">
      <w:pPr>
        <w:pStyle w:val="ListParagraph"/>
        <w:numPr>
          <w:ilvl w:val="4"/>
          <w:numId w:val="10"/>
        </w:numPr>
      </w:pPr>
      <w:r>
        <w:t>Selector</w:t>
      </w:r>
    </w:p>
    <w:p w:rsidR="00501405" w:rsidRDefault="00100880" w:rsidP="00100880">
      <w:pPr>
        <w:pStyle w:val="ListParagraph"/>
        <w:numPr>
          <w:ilvl w:val="2"/>
          <w:numId w:val="10"/>
        </w:numPr>
      </w:pPr>
      <w:r>
        <w:t>Tile Palette</w:t>
      </w:r>
    </w:p>
    <w:p w:rsidR="00501405" w:rsidRDefault="00100880" w:rsidP="00100880">
      <w:pPr>
        <w:pStyle w:val="ListParagraph"/>
        <w:numPr>
          <w:ilvl w:val="3"/>
          <w:numId w:val="10"/>
        </w:numPr>
      </w:pPr>
      <w:r>
        <w:t>Tiles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t>Slope Left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t>Slope Right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t>False Solid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t>Invisible Solid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lastRenderedPageBreak/>
        <w:t>Checkpoint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t>Coin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t>Teleporter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t>Booster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t>Door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t>Switch</w:t>
      </w:r>
    </w:p>
    <w:p w:rsidR="00100880" w:rsidRDefault="00100880" w:rsidP="00100880">
      <w:pPr>
        <w:pStyle w:val="ListParagraph"/>
        <w:numPr>
          <w:ilvl w:val="4"/>
          <w:numId w:val="10"/>
        </w:numPr>
      </w:pPr>
      <w:r>
        <w:t>Key</w:t>
      </w:r>
    </w:p>
    <w:p w:rsidR="00100880" w:rsidRDefault="00100880" w:rsidP="00100880">
      <w:pPr>
        <w:pStyle w:val="ListParagraph"/>
        <w:numPr>
          <w:ilvl w:val="3"/>
          <w:numId w:val="10"/>
        </w:numPr>
      </w:pPr>
      <w:r>
        <w:t>Coded tile specifier</w:t>
      </w:r>
    </w:p>
    <w:p w:rsidR="00100880" w:rsidRDefault="00100880" w:rsidP="00100880">
      <w:pPr>
        <w:pStyle w:val="ListParagraph"/>
        <w:numPr>
          <w:ilvl w:val="2"/>
          <w:numId w:val="10"/>
        </w:numPr>
      </w:pPr>
      <w:r>
        <w:t>Other Editor Functions</w:t>
      </w:r>
    </w:p>
    <w:p w:rsidR="00100880" w:rsidRDefault="00100880" w:rsidP="00100880">
      <w:pPr>
        <w:pStyle w:val="ListParagraph"/>
        <w:numPr>
          <w:ilvl w:val="3"/>
          <w:numId w:val="10"/>
        </w:numPr>
      </w:pPr>
      <w:r>
        <w:t>Saving and Loading</w:t>
      </w:r>
    </w:p>
    <w:p w:rsidR="00AF0637" w:rsidRDefault="00AF0637" w:rsidP="00AF0637">
      <w:pPr>
        <w:pStyle w:val="ListParagraph"/>
        <w:numPr>
          <w:ilvl w:val="4"/>
          <w:numId w:val="10"/>
        </w:numPr>
      </w:pPr>
      <w:r>
        <w:t>History Window</w:t>
      </w:r>
    </w:p>
    <w:p w:rsidR="00100880" w:rsidRDefault="00100880" w:rsidP="00100880">
      <w:pPr>
        <w:pStyle w:val="ListParagraph"/>
        <w:numPr>
          <w:ilvl w:val="3"/>
          <w:numId w:val="10"/>
        </w:numPr>
      </w:pPr>
      <w:r>
        <w:t>Auto-</w:t>
      </w:r>
      <w:r w:rsidR="00390942">
        <w:t>S</w:t>
      </w:r>
      <w:r>
        <w:t>aving</w:t>
      </w:r>
    </w:p>
    <w:p w:rsidR="00CA17E1" w:rsidRPr="00CA17E1" w:rsidRDefault="00994197" w:rsidP="00CA17E1">
      <w:pPr>
        <w:pStyle w:val="ListParagraph"/>
        <w:numPr>
          <w:ilvl w:val="3"/>
          <w:numId w:val="10"/>
        </w:numPr>
      </w:pPr>
      <w:r>
        <w:t>Undo/</w:t>
      </w:r>
      <w:r w:rsidR="004D0CC7">
        <w:t>R</w:t>
      </w:r>
      <w:r>
        <w:t>edo</w:t>
      </w:r>
    </w:p>
    <w:p w:rsidR="00CA17E1" w:rsidRDefault="00736395" w:rsidP="00CA17E1">
      <w:pPr>
        <w:pStyle w:val="Heading2"/>
      </w:pPr>
      <w:r>
        <w:t>Sprint 3</w:t>
      </w:r>
      <w:r w:rsidR="00CA17E1">
        <w:t xml:space="preserve"> (24 June – 28 June)</w:t>
      </w:r>
    </w:p>
    <w:p w:rsidR="00C7018F" w:rsidRPr="00CA17E1" w:rsidRDefault="00C7018F" w:rsidP="00C7018F">
      <w:pPr>
        <w:pStyle w:val="ListParagraph"/>
        <w:numPr>
          <w:ilvl w:val="0"/>
          <w:numId w:val="11"/>
        </w:numPr>
      </w:pPr>
      <w:r>
        <w:t>Polish and testing</w:t>
      </w:r>
      <w:bookmarkStart w:id="0" w:name="_GoBack"/>
      <w:bookmarkEnd w:id="0"/>
    </w:p>
    <w:sectPr w:rsidR="00C7018F" w:rsidRPr="00CA17E1" w:rsidSect="003C13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06572F"/>
    <w:multiLevelType w:val="multilevel"/>
    <w:tmpl w:val="D6B21E4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DB51771"/>
    <w:multiLevelType w:val="hybridMultilevel"/>
    <w:tmpl w:val="284E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E0959"/>
    <w:multiLevelType w:val="hybridMultilevel"/>
    <w:tmpl w:val="859AF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11C12"/>
    <w:multiLevelType w:val="hybridMultilevel"/>
    <w:tmpl w:val="4776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E28F0"/>
    <w:multiLevelType w:val="hybridMultilevel"/>
    <w:tmpl w:val="74E844DE"/>
    <w:lvl w:ilvl="0" w:tplc="B99E913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3DCE"/>
    <w:multiLevelType w:val="hybridMultilevel"/>
    <w:tmpl w:val="742296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E73A3A"/>
    <w:multiLevelType w:val="hybridMultilevel"/>
    <w:tmpl w:val="E492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363A12"/>
    <w:multiLevelType w:val="hybridMultilevel"/>
    <w:tmpl w:val="0028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2237C"/>
    <w:multiLevelType w:val="hybridMultilevel"/>
    <w:tmpl w:val="F0A6B6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25C4F"/>
    <w:multiLevelType w:val="hybridMultilevel"/>
    <w:tmpl w:val="FDEE4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055157"/>
    <w:multiLevelType w:val="hybridMultilevel"/>
    <w:tmpl w:val="5DC2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9E"/>
    <w:rsid w:val="000569C3"/>
    <w:rsid w:val="00060038"/>
    <w:rsid w:val="00062769"/>
    <w:rsid w:val="00095E36"/>
    <w:rsid w:val="000B2B90"/>
    <w:rsid w:val="000D6076"/>
    <w:rsid w:val="00100880"/>
    <w:rsid w:val="00110841"/>
    <w:rsid w:val="00117C1D"/>
    <w:rsid w:val="001735EC"/>
    <w:rsid w:val="00185841"/>
    <w:rsid w:val="001B0B82"/>
    <w:rsid w:val="001C0F3D"/>
    <w:rsid w:val="00225F02"/>
    <w:rsid w:val="00236F56"/>
    <w:rsid w:val="002404CD"/>
    <w:rsid w:val="00277FE4"/>
    <w:rsid w:val="002B64EE"/>
    <w:rsid w:val="002C5321"/>
    <w:rsid w:val="002D779C"/>
    <w:rsid w:val="00306494"/>
    <w:rsid w:val="0035386F"/>
    <w:rsid w:val="003553F7"/>
    <w:rsid w:val="00390942"/>
    <w:rsid w:val="003C0A9E"/>
    <w:rsid w:val="003C136F"/>
    <w:rsid w:val="003C61B6"/>
    <w:rsid w:val="003E451D"/>
    <w:rsid w:val="003F1962"/>
    <w:rsid w:val="00445F7E"/>
    <w:rsid w:val="00453A83"/>
    <w:rsid w:val="004D0CC7"/>
    <w:rsid w:val="004E1004"/>
    <w:rsid w:val="0050088B"/>
    <w:rsid w:val="00501405"/>
    <w:rsid w:val="00503E64"/>
    <w:rsid w:val="0054431F"/>
    <w:rsid w:val="0055081D"/>
    <w:rsid w:val="005A1F2D"/>
    <w:rsid w:val="005D2498"/>
    <w:rsid w:val="0060517C"/>
    <w:rsid w:val="006424B1"/>
    <w:rsid w:val="0065706C"/>
    <w:rsid w:val="00662EC7"/>
    <w:rsid w:val="0066313A"/>
    <w:rsid w:val="006B08A9"/>
    <w:rsid w:val="006E0F20"/>
    <w:rsid w:val="006F7894"/>
    <w:rsid w:val="00714065"/>
    <w:rsid w:val="007339A0"/>
    <w:rsid w:val="00736395"/>
    <w:rsid w:val="007515EC"/>
    <w:rsid w:val="007A09CE"/>
    <w:rsid w:val="007E2672"/>
    <w:rsid w:val="007F53DF"/>
    <w:rsid w:val="008A0DB7"/>
    <w:rsid w:val="008E688A"/>
    <w:rsid w:val="008E765F"/>
    <w:rsid w:val="00912B9F"/>
    <w:rsid w:val="009842EC"/>
    <w:rsid w:val="00994197"/>
    <w:rsid w:val="009C1447"/>
    <w:rsid w:val="009C5BB6"/>
    <w:rsid w:val="009E6989"/>
    <w:rsid w:val="009F2B6B"/>
    <w:rsid w:val="00A252B0"/>
    <w:rsid w:val="00A57292"/>
    <w:rsid w:val="00A60D1C"/>
    <w:rsid w:val="00AA4C6A"/>
    <w:rsid w:val="00AF0637"/>
    <w:rsid w:val="00B15412"/>
    <w:rsid w:val="00B62277"/>
    <w:rsid w:val="00BA2CFE"/>
    <w:rsid w:val="00BA3170"/>
    <w:rsid w:val="00BA3C9D"/>
    <w:rsid w:val="00BD64DD"/>
    <w:rsid w:val="00BE594C"/>
    <w:rsid w:val="00C05809"/>
    <w:rsid w:val="00C6259F"/>
    <w:rsid w:val="00C7018F"/>
    <w:rsid w:val="00CA17E1"/>
    <w:rsid w:val="00CE37EF"/>
    <w:rsid w:val="00CF49FF"/>
    <w:rsid w:val="00D0304C"/>
    <w:rsid w:val="00D9042C"/>
    <w:rsid w:val="00D91140"/>
    <w:rsid w:val="00D97A29"/>
    <w:rsid w:val="00DB3437"/>
    <w:rsid w:val="00DC2605"/>
    <w:rsid w:val="00E05E33"/>
    <w:rsid w:val="00E72A05"/>
    <w:rsid w:val="00EA31BD"/>
    <w:rsid w:val="00EB00B1"/>
    <w:rsid w:val="00EB352A"/>
    <w:rsid w:val="00EC213D"/>
    <w:rsid w:val="00EC551C"/>
    <w:rsid w:val="00ED7CB2"/>
    <w:rsid w:val="00F47C2A"/>
    <w:rsid w:val="00F72E7B"/>
    <w:rsid w:val="00FF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1CEFE-C180-4476-A54E-E3FB8E1AE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C2A"/>
  </w:style>
  <w:style w:type="paragraph" w:styleId="Heading1">
    <w:name w:val="heading 1"/>
    <w:basedOn w:val="Normal"/>
    <w:next w:val="Normal"/>
    <w:link w:val="Heading1Char"/>
    <w:uiPriority w:val="9"/>
    <w:qFormat/>
    <w:rsid w:val="00F47C2A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C2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C2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003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b/>
      <w:iCs/>
      <w:color w:val="632423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C2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C2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C2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C2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C2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F47C2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47C2A"/>
  </w:style>
  <w:style w:type="character" w:customStyle="1" w:styleId="Heading1Char">
    <w:name w:val="Heading 1 Char"/>
    <w:basedOn w:val="DefaultParagraphFont"/>
    <w:link w:val="Heading1"/>
    <w:uiPriority w:val="9"/>
    <w:rsid w:val="00F47C2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7C2A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47C2A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60038"/>
    <w:rPr>
      <w:rFonts w:asciiTheme="majorHAnsi" w:eastAsiaTheme="majorEastAsia" w:hAnsiTheme="majorHAnsi" w:cstheme="majorBidi"/>
      <w:b/>
      <w:iCs/>
      <w:color w:val="632423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C2A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C2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C2A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C2A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C2A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7C2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47C2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47C2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C2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C2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F47C2A"/>
    <w:rPr>
      <w:b/>
      <w:bCs/>
    </w:rPr>
  </w:style>
  <w:style w:type="character" w:styleId="Emphasis">
    <w:name w:val="Emphasis"/>
    <w:basedOn w:val="DefaultParagraphFont"/>
    <w:uiPriority w:val="20"/>
    <w:qFormat/>
    <w:rsid w:val="00F47C2A"/>
    <w:rPr>
      <w:i/>
      <w:iCs/>
      <w:color w:val="000000" w:themeColor="text1"/>
    </w:rPr>
  </w:style>
  <w:style w:type="paragraph" w:styleId="NoSpacing">
    <w:name w:val="No Spacing"/>
    <w:uiPriority w:val="1"/>
    <w:qFormat/>
    <w:rsid w:val="00F47C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7C2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47C2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C2A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C2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47C2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47C2A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SubtleReference">
    <w:name w:val="Subtle Reference"/>
    <w:basedOn w:val="DefaultParagraphFont"/>
    <w:uiPriority w:val="31"/>
    <w:qFormat/>
    <w:rsid w:val="00F47C2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47C2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47C2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7C2A"/>
    <w:pPr>
      <w:outlineLvl w:val="9"/>
    </w:pPr>
  </w:style>
  <w:style w:type="paragraph" w:styleId="ListParagraph">
    <w:name w:val="List Paragraph"/>
    <w:basedOn w:val="Normal"/>
    <w:uiPriority w:val="34"/>
    <w:qFormat/>
    <w:rsid w:val="003E4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7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nD%20User\Documents\Custom%20Office%20Templates\ProjectFUN%202019%20Document.dotm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ProjectFUN 2019 Document.dotm</Template>
  <TotalTime>147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RnD User</dc:creator>
  <cp:keywords/>
  <dc:description/>
  <cp:lastModifiedBy>Douglas Zwick</cp:lastModifiedBy>
  <cp:revision>13</cp:revision>
  <dcterms:created xsi:type="dcterms:W3CDTF">2019-05-29T20:29:00Z</dcterms:created>
  <dcterms:modified xsi:type="dcterms:W3CDTF">2019-05-29T23:11:00Z</dcterms:modified>
</cp:coreProperties>
</file>